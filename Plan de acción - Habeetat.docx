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730A6782" w:rsidR="00692571" w:rsidRDefault="00692571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92571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692571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 w:rsidR="00692571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0C5E7811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9 de agosto</w:t>
            </w:r>
            <w:r w:rsidR="0054609E">
              <w:rPr>
                <w:color w:val="000000"/>
              </w:rPr>
              <w:t xml:space="preserve"> de 2021</w:t>
            </w:r>
          </w:p>
        </w:tc>
      </w:tr>
      <w:tr w:rsidR="00692571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692571" w:rsidRDefault="0054609E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692571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4C3B67B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F" w14:textId="77777777" w:rsidR="00692571" w:rsidRDefault="0054609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4C3B67C0" w14:textId="1F30D661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692571" w:rsidRDefault="00363F7D">
            <w:pPr>
              <w:pStyle w:val="Standard"/>
            </w:pPr>
            <w:r>
              <w:t xml:space="preserve">Plan de acción del Proyecto </w:t>
            </w:r>
            <w:proofErr w:type="spellStart"/>
            <w:r>
              <w:t>Capstone</w:t>
            </w:r>
            <w:proofErr w:type="spellEnd"/>
          </w:p>
        </w:tc>
      </w:tr>
      <w:tr w:rsidR="00692571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692571" w:rsidRDefault="00692571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4C3B67CA" w14:textId="77777777" w:rsidR="00692571" w:rsidRDefault="00692571">
      <w:pPr>
        <w:pStyle w:val="Standard"/>
      </w:pPr>
    </w:p>
    <w:p w14:paraId="4C3B67CB" w14:textId="77777777" w:rsidR="00692571" w:rsidRDefault="00692571">
      <w:pPr>
        <w:pageBreakBefore/>
      </w:pPr>
    </w:p>
    <w:p w14:paraId="4C3B67CC" w14:textId="07779A8D" w:rsidR="00692571" w:rsidRDefault="00363F7D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 xml:space="preserve">Plan de acción del proyecto </w:t>
      </w:r>
      <w:proofErr w:type="spellStart"/>
      <w:r>
        <w:rPr>
          <w:rFonts w:ascii="Ubuntu Light" w:hAnsi="Ubuntu Light"/>
        </w:rPr>
        <w:t>Capstone</w:t>
      </w:r>
      <w:proofErr w:type="spellEnd"/>
    </w:p>
    <w:p w14:paraId="4C3B67D1" w14:textId="32623F98" w:rsidR="00692571" w:rsidRDefault="0054609E" w:rsidP="00363F7D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6660"/>
      </w:tblGrid>
      <w:tr w:rsidR="00B73596" w:rsidRPr="00B73596" w14:paraId="1C9615C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DC733F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  <w:hideMark/>
          </w:tcPr>
          <w:p w14:paraId="1E22154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1CDE7FC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CDA7B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0A7009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2E19441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3498D8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07C866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&lt;Esta clave la proporciona el profesor&gt;</w:t>
            </w:r>
          </w:p>
        </w:tc>
      </w:tr>
      <w:tr w:rsidR="00B73596" w:rsidRPr="00B73596" w14:paraId="1271F534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A54DB87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447688FC" w14:textId="286801C5" w:rsidR="00B73596" w:rsidRPr="00B73596" w:rsidRDefault="00DF092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Abundis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Noyola Omar</w:t>
            </w:r>
          </w:p>
        </w:tc>
      </w:tr>
      <w:tr w:rsidR="00B73596" w:rsidRPr="00B73596" w14:paraId="12D202BD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D8949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7C88638" w14:textId="48382665" w:rsidR="00B73596" w:rsidRPr="00B73596" w:rsidRDefault="00DF092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García Corte Alejandro</w:t>
            </w:r>
          </w:p>
        </w:tc>
      </w:tr>
      <w:tr w:rsidR="00B73596" w:rsidRPr="00B73596" w14:paraId="7442DD8C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DBFD1D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2E131DD" w14:textId="0456E543" w:rsidR="00B73596" w:rsidRPr="00B73596" w:rsidRDefault="00DF092E" w:rsidP="00DF092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Soto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Soto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Raymundo </w:t>
            </w:r>
          </w:p>
        </w:tc>
      </w:tr>
      <w:tr w:rsidR="00B73596" w:rsidRPr="00B73596" w14:paraId="720A3753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3A442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A54CB5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6C91DA98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0CF9601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55E92734" w14:textId="61FFED48" w:rsidR="00B73596" w:rsidRPr="00B73596" w:rsidRDefault="00DF092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Omar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Abundis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Noyola</w:t>
            </w:r>
          </w:p>
        </w:tc>
      </w:tr>
      <w:tr w:rsidR="00B73596" w:rsidRPr="00B73596" w14:paraId="38ADAF86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27BD7DB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5414AFEB" w14:textId="0DA0AFFD" w:rsidR="00B73596" w:rsidRPr="00B73596" w:rsidRDefault="00DF092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Habeetat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: colmena saludable</w:t>
            </w:r>
          </w:p>
        </w:tc>
      </w:tr>
      <w:tr w:rsidR="00B73596" w:rsidRPr="00B73596" w14:paraId="6C60EF45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A3389C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  <w:hideMark/>
          </w:tcPr>
          <w:p w14:paraId="1D349A78" w14:textId="77777777" w:rsidR="00DF092E" w:rsidRDefault="00DF092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305291CF" w14:textId="5E947ECD" w:rsidR="00DF092E" w:rsidRDefault="00DF092E" w:rsidP="00DF092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Monitorear </w:t>
            </w:r>
            <w:r w:rsidR="00D3633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con ayuda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de</w:t>
            </w:r>
            <w:r w:rsidR="00D3633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l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internet de las cosas la salud</w:t>
            </w:r>
            <w:r w:rsidR="00D3633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de las colmenas melíferas para mejorar la producción en el sector de la apicultura en México. </w:t>
            </w:r>
          </w:p>
          <w:p w14:paraId="2638CEC4" w14:textId="710DCEF3" w:rsidR="00B73596" w:rsidRPr="00B73596" w:rsidRDefault="00B73596" w:rsidP="00D3633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3B850895" w14:textId="77777777" w:rsidTr="005B57E2">
        <w:trPr>
          <w:trHeight w:val="209"/>
        </w:trPr>
        <w:tc>
          <w:tcPr>
            <w:tcW w:w="2860" w:type="dxa"/>
            <w:shd w:val="clear" w:color="auto" w:fill="auto"/>
            <w:hideMark/>
          </w:tcPr>
          <w:p w14:paraId="5DC8218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  <w:hideMark/>
          </w:tcPr>
          <w:p w14:paraId="61BA1A04" w14:textId="6F0AB39B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6520DD91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79A7230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1BF6C644" w14:textId="19854F8F" w:rsidR="00B73596" w:rsidRPr="00B73596" w:rsidRDefault="00EF43F8" w:rsidP="004A5834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- </w:t>
            </w:r>
            <w:r w:rsidR="004A583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</w:t>
            </w:r>
            <w:r w:rsidR="004A583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onitorear y registrar peso, </w:t>
            </w:r>
            <w:r w:rsidR="004A583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temperatura </w:t>
            </w:r>
            <w:r w:rsidR="004A583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y</w:t>
            </w:r>
            <w:r w:rsidR="004A583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humedad dentro de la colmena</w:t>
            </w:r>
            <w:r w:rsidR="005B57E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para alertar en caso de colapso de la colmena</w:t>
            </w:r>
            <w:r w:rsidR="004A583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</w:tc>
      </w:tr>
      <w:tr w:rsidR="00B73596" w:rsidRPr="00B73596" w14:paraId="4D3EE552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E0ECB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7E66860" w14:textId="2FBD0E2A" w:rsidR="00B73596" w:rsidRPr="00B73596" w:rsidRDefault="00EF43F8" w:rsidP="004A5834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- </w:t>
            </w:r>
            <w:r w:rsidR="004A583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R</w:t>
            </w:r>
            <w:r w:rsidR="004A583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egistrar</w:t>
            </w:r>
            <w:r w:rsidR="004A583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históric</w:t>
            </w:r>
            <w:r w:rsidR="004A583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amente</w:t>
            </w:r>
            <w:r w:rsidR="004A583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4A583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las </w:t>
            </w:r>
            <w:r w:rsidR="004A583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condiciones climáticas en </w:t>
            </w:r>
            <w:r w:rsidR="004A583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las zonas cercanas a la colmena para ayudar al apicultor a predecir la salud o declive de la colmena</w:t>
            </w:r>
            <w:r w:rsidR="005B57E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</w:tc>
      </w:tr>
      <w:tr w:rsidR="004A5834" w:rsidRPr="00B73596" w14:paraId="1C9B967A" w14:textId="77777777" w:rsidTr="00B73596">
        <w:trPr>
          <w:trHeight w:val="360"/>
        </w:trPr>
        <w:tc>
          <w:tcPr>
            <w:tcW w:w="2860" w:type="dxa"/>
            <w:shd w:val="clear" w:color="auto" w:fill="auto"/>
          </w:tcPr>
          <w:p w14:paraId="12F5981E" w14:textId="77777777" w:rsidR="004A5834" w:rsidRPr="00B73596" w:rsidRDefault="004A5834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14:paraId="72D97CF4" w14:textId="4CAB8649" w:rsidR="004A5834" w:rsidRDefault="00EF43F8" w:rsidP="005B57E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- </w:t>
            </w:r>
            <w:r w:rsidR="005B57E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Crear una base de datos con los registros de producción y condiciones de una colmena sana para ayudar a los apicultores a mejorar sus técnicas colectivas.</w:t>
            </w:r>
          </w:p>
        </w:tc>
      </w:tr>
      <w:tr w:rsidR="005B57E2" w:rsidRPr="00B73596" w14:paraId="6DE7FE11" w14:textId="77777777" w:rsidTr="00B73596">
        <w:trPr>
          <w:trHeight w:val="360"/>
        </w:trPr>
        <w:tc>
          <w:tcPr>
            <w:tcW w:w="2860" w:type="dxa"/>
            <w:shd w:val="clear" w:color="auto" w:fill="auto"/>
          </w:tcPr>
          <w:p w14:paraId="42D78B65" w14:textId="77777777" w:rsidR="005B57E2" w:rsidRPr="00B73596" w:rsidRDefault="005B57E2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14:paraId="620B7DDA" w14:textId="783C611C" w:rsidR="005B57E2" w:rsidRDefault="00EF43F8" w:rsidP="00EF43F8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- Implementar un sistema de hidratación para las abejas.</w:t>
            </w:r>
          </w:p>
        </w:tc>
      </w:tr>
      <w:tr w:rsidR="00B73596" w:rsidRPr="00B73596" w14:paraId="25050638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00F0485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1D140B5F" w14:textId="0406CC70" w:rsidR="00B73596" w:rsidRPr="00B73596" w:rsidRDefault="0069308D" w:rsidP="008D4913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69308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El proyecto pretende crear un sistema que monitoree y registre las principales variables físicas que inciden en la salud de una colmena y ayuden al apicultor a toma</w:t>
            </w:r>
            <w:r w:rsidR="008D491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r decisiones que influyan en la</w:t>
            </w:r>
            <w:r w:rsidRPr="0069308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mejora de una producción</w:t>
            </w:r>
            <w:r w:rsidR="008D491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8D4913" w:rsidRPr="0069308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sustentable</w:t>
            </w:r>
            <w:r w:rsidRPr="0069308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de miel</w:t>
            </w:r>
            <w:r w:rsidR="008D491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. </w:t>
            </w:r>
            <w:r w:rsidR="0021596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Además,</w:t>
            </w:r>
            <w:r w:rsidR="008D491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crear el registro histórico de los datos para ser compartidos entre la comunidad apicultora. </w:t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5E242BA7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4CCC54F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Productos</w:t>
            </w:r>
          </w:p>
        </w:tc>
        <w:tc>
          <w:tcPr>
            <w:tcW w:w="6660" w:type="dxa"/>
            <w:shd w:val="clear" w:color="auto" w:fill="auto"/>
            <w:hideMark/>
          </w:tcPr>
          <w:p w14:paraId="0F3AD6EA" w14:textId="77777777" w:rsidR="008D4913" w:rsidRDefault="008D4913" w:rsidP="008D491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Sistema de monitoreo de variables locales y control de actuadores en la colmena. </w:t>
            </w:r>
          </w:p>
          <w:p w14:paraId="1F44025C" w14:textId="2F97F03E" w:rsidR="008D4913" w:rsidRDefault="008D4913" w:rsidP="008D491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72E85256" w14:textId="14AAB445" w:rsidR="008D4913" w:rsidRDefault="008D4913" w:rsidP="008D491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Dashboard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con el registro gráfico histórico de las variables locales dentro y fuera de la colmena. </w:t>
            </w:r>
          </w:p>
          <w:p w14:paraId="73D27F19" w14:textId="2493285A" w:rsidR="008D4913" w:rsidRDefault="008D4913" w:rsidP="008D491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3C7FC97B" w14:textId="2579A4D9" w:rsidR="008D4913" w:rsidRDefault="008D4913" w:rsidP="008D491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Base de datos con registro histórico de las condiciones de la colmena y climáticas del lugar</w:t>
            </w:r>
            <w:r w:rsidR="00BB1D9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y una probable incorporación de una red neuronal que permita determinar la tasa de éxito de salud o declive de la colmena.</w:t>
            </w:r>
          </w:p>
          <w:p w14:paraId="46B5DCB8" w14:textId="77777777" w:rsidR="00856755" w:rsidRDefault="00856755" w:rsidP="008D491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716F4B28" w14:textId="55F74B61" w:rsidR="00856755" w:rsidRDefault="00856755" w:rsidP="008D491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Crear un registro histórico al que puedan acceder los apicultores para conocer las buenas prácticas.</w:t>
            </w:r>
          </w:p>
          <w:p w14:paraId="0B13B736" w14:textId="77777777" w:rsidR="00856755" w:rsidRDefault="00856755" w:rsidP="008D491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2FC2C5D1" w14:textId="5D61CEB9" w:rsidR="00856755" w:rsidRDefault="00856755" w:rsidP="008D491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Acceso remoto a los datos de las colmenas</w:t>
            </w:r>
          </w:p>
          <w:p w14:paraId="0C448200" w14:textId="77777777" w:rsidR="00856755" w:rsidRDefault="00856755" w:rsidP="008D491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642B7A5C" w14:textId="45A0EC3B" w:rsidR="00856755" w:rsidRDefault="00856755" w:rsidP="008D491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Mejora del ecosistema local al lograr una mayor supervivencia de la colmena.</w:t>
            </w:r>
          </w:p>
          <w:p w14:paraId="55E570C5" w14:textId="01089B8D" w:rsidR="00B73596" w:rsidRPr="00B73596" w:rsidRDefault="00B73596" w:rsidP="00BB1D9F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704E513" w14:textId="77777777" w:rsidTr="00012920">
        <w:trPr>
          <w:trHeight w:val="327"/>
        </w:trPr>
        <w:tc>
          <w:tcPr>
            <w:tcW w:w="2860" w:type="dxa"/>
            <w:shd w:val="clear" w:color="auto" w:fill="auto"/>
            <w:hideMark/>
          </w:tcPr>
          <w:p w14:paraId="2CAB89B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Servicios</w:t>
            </w:r>
          </w:p>
        </w:tc>
        <w:tc>
          <w:tcPr>
            <w:tcW w:w="6660" w:type="dxa"/>
            <w:shd w:val="clear" w:color="auto" w:fill="auto"/>
            <w:hideMark/>
          </w:tcPr>
          <w:p w14:paraId="4BCE5E4F" w14:textId="3A22A906" w:rsidR="00B73596" w:rsidRPr="00B73596" w:rsidRDefault="00012920" w:rsidP="00BB1D9F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Broker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público </w:t>
            </w:r>
            <w:hyperlink r:id="rId7" w:history="1">
              <w:r w:rsidRPr="00BF2285">
                <w:rPr>
                  <w:rStyle w:val="Hipervnculo"/>
                  <w:rFonts w:ascii="Ubuntu Light" w:eastAsia="Times New Roman" w:hAnsi="Ubuntu Light" w:cs="Calibri"/>
                  <w:kern w:val="0"/>
                  <w:sz w:val="22"/>
                  <w:szCs w:val="22"/>
                  <w:lang w:eastAsia="es-MX" w:bidi="ar-SA"/>
                </w:rPr>
                <w:t>www.hivemq.com</w:t>
              </w:r>
            </w:hyperlink>
          </w:p>
        </w:tc>
      </w:tr>
      <w:tr w:rsidR="00B73596" w:rsidRPr="00B73596" w14:paraId="4C7403A2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21D4E4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F572003" w14:textId="346A342A" w:rsidR="00B73596" w:rsidRPr="00B73596" w:rsidRDefault="00012920" w:rsidP="0021596C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Datos climatológicos </w:t>
            </w:r>
          </w:p>
        </w:tc>
      </w:tr>
      <w:tr w:rsidR="00B73596" w:rsidRPr="00B73596" w14:paraId="19948D79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19BC3119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3B45E5A" w14:textId="1460CCE0" w:rsidR="00B73596" w:rsidRPr="00B73596" w:rsidRDefault="00012920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Base de datos</w:t>
            </w:r>
          </w:p>
        </w:tc>
      </w:tr>
      <w:tr w:rsidR="00B73596" w:rsidRPr="00B73596" w14:paraId="51A8802D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304083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  <w:hideMark/>
          </w:tcPr>
          <w:p w14:paraId="71352A38" w14:textId="2B562BBD" w:rsidR="0021596C" w:rsidRDefault="0021596C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Se pretende una mejora en la producción de miel y obtener registro actualizado de datos que influyen en el bienestar de una colmena. </w:t>
            </w:r>
            <w:r w:rsidR="0070300A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Además de contar con un sistema</w:t>
            </w:r>
            <w:r w:rsidR="0085675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(semáforo)</w:t>
            </w:r>
            <w:r w:rsidR="0070300A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que alerte sobre el declive de la colmena y poder implementar soluciones inmediatas o en el menor tiempo posible. </w:t>
            </w:r>
          </w:p>
          <w:p w14:paraId="7CBBF4BA" w14:textId="3B8A99FF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993DEA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484A1AE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shd w:val="clear" w:color="auto" w:fill="auto"/>
            <w:hideMark/>
          </w:tcPr>
          <w:p w14:paraId="5DF63674" w14:textId="39E85996" w:rsidR="00B73596" w:rsidRPr="00B73596" w:rsidRDefault="00856755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Abundis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Noyola Omar</w:t>
            </w:r>
            <w:r w:rsidR="009A36E8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: </w:t>
            </w:r>
            <w:r w:rsidR="009A36E8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Desarrollo de circuitos</w:t>
            </w:r>
          </w:p>
        </w:tc>
      </w:tr>
      <w:tr w:rsidR="00B73596" w:rsidRPr="00B73596" w14:paraId="02B90214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48D07BD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12BA72C" w14:textId="5CF577BE" w:rsidR="00B73596" w:rsidRPr="00B73596" w:rsidRDefault="00856755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García Corte Alejandro</w:t>
            </w:r>
            <w:r w:rsidR="009A36E8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: </w:t>
            </w:r>
            <w:r w:rsidR="009A36E8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Base de datos</w:t>
            </w:r>
          </w:p>
        </w:tc>
      </w:tr>
      <w:tr w:rsidR="00B73596" w:rsidRPr="00B73596" w14:paraId="1085F07B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0E916A7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BAF5612" w14:textId="42F9D396" w:rsidR="00B73596" w:rsidRPr="00B73596" w:rsidRDefault="00856755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Soto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Soto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Raymundo</w:t>
            </w:r>
            <w:r w:rsidR="009A36E8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: Programación</w:t>
            </w:r>
            <w:bookmarkStart w:id="0" w:name="_GoBack"/>
            <w:bookmarkEnd w:id="0"/>
          </w:p>
        </w:tc>
      </w:tr>
      <w:tr w:rsidR="00B73596" w:rsidRPr="00B73596" w14:paraId="0D117B8D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7D676B2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  <w:hideMark/>
          </w:tcPr>
          <w:p w14:paraId="0387D560" w14:textId="34B50A00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7E2E83FB" w14:textId="77777777" w:rsidR="00363F7D" w:rsidRPr="00363F7D" w:rsidRDefault="00363F7D" w:rsidP="00363F7D">
      <w:pPr>
        <w:pStyle w:val="Textbody"/>
      </w:pPr>
    </w:p>
    <w:sectPr w:rsidR="00363F7D" w:rsidRPr="00363F7D">
      <w:headerReference w:type="default" r:id="rId8"/>
      <w:footerReference w:type="default" r:id="rId9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DBD6CB" w14:textId="77777777" w:rsidR="00C12FAD" w:rsidRDefault="00C12FAD">
      <w:r>
        <w:separator/>
      </w:r>
    </w:p>
  </w:endnote>
  <w:endnote w:type="continuationSeparator" w:id="0">
    <w:p w14:paraId="011090DC" w14:textId="77777777" w:rsidR="00C12FAD" w:rsidRDefault="00C12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buntu Light">
    <w:altName w:val="Arial"/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charset w:val="00"/>
    <w:family w:val="auto"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3B67B6" w14:textId="77777777" w:rsidR="001A42EB" w:rsidRDefault="00C12FAD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5E267F2C" w:rsidR="001A42EB" w:rsidRDefault="0054609E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 w:rsidR="009A36E8">
      <w:rPr>
        <w:rFonts w:ascii="MicrogrammaDMedExt" w:hAnsi="MicrogrammaDMedExt"/>
        <w:noProof/>
        <w:color w:val="333333"/>
        <w:spacing w:val="12"/>
        <w:sz w:val="14"/>
        <w:szCs w:val="14"/>
      </w:rPr>
      <w:t>3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 w:rsidR="009A36E8">
      <w:rPr>
        <w:rFonts w:ascii="MicrogrammaDMedExt" w:hAnsi="MicrogrammaDMedExt"/>
        <w:noProof/>
        <w:color w:val="333333"/>
        <w:spacing w:val="12"/>
        <w:sz w:val="14"/>
        <w:szCs w:val="14"/>
      </w:rPr>
      <w:t>3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  <w:lang w:eastAsia="es-MX" w:bidi="ar-SA"/>
      </w:rPr>
      <w:drawing>
        <wp:anchor distT="0" distB="0" distL="114300" distR="114300" simplePos="0" relativeHeight="251661312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1A42EB" w:rsidRDefault="00C12FAD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6B5C9E" w14:textId="77777777" w:rsidR="00C12FAD" w:rsidRDefault="00C12FAD">
      <w:r>
        <w:rPr>
          <w:color w:val="000000"/>
        </w:rPr>
        <w:separator/>
      </w:r>
    </w:p>
  </w:footnote>
  <w:footnote w:type="continuationSeparator" w:id="0">
    <w:p w14:paraId="14012F54" w14:textId="77777777" w:rsidR="00C12FAD" w:rsidRDefault="00C12F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3B67B2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  <w:lang w:eastAsia="es-MX" w:bidi="ar-SA"/>
      </w:rPr>
      <w:drawing>
        <wp:anchor distT="0" distB="0" distL="114300" distR="114300" simplePos="0" relativeHeight="251659264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1A42EB" w:rsidRDefault="00C12FAD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437D6"/>
    <w:multiLevelType w:val="multilevel"/>
    <w:tmpl w:val="A4CC91B0"/>
    <w:styleLink w:val="WWOutlineListStyle"/>
    <w:lvl w:ilvl="0">
      <w:start w:val="1"/>
      <w:numFmt w:val="upperRoman"/>
      <w:pStyle w:val="Ttulo1"/>
      <w:lvlText w:val="%1. "/>
      <w:lvlJc w:val="left"/>
    </w:lvl>
    <w:lvl w:ilvl="1">
      <w:start w:val="1"/>
      <w:numFmt w:val="lowerLetter"/>
      <w:pStyle w:val="Ttulo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Ttulo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 w15:restartNumberingAfterBreak="0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571"/>
    <w:rsid w:val="00010FFA"/>
    <w:rsid w:val="00012920"/>
    <w:rsid w:val="00067DBB"/>
    <w:rsid w:val="000F3DB2"/>
    <w:rsid w:val="00146A7F"/>
    <w:rsid w:val="0017295B"/>
    <w:rsid w:val="00203E6B"/>
    <w:rsid w:val="0021596C"/>
    <w:rsid w:val="002D10CB"/>
    <w:rsid w:val="00351B12"/>
    <w:rsid w:val="00363F7D"/>
    <w:rsid w:val="003675F8"/>
    <w:rsid w:val="003A0F2F"/>
    <w:rsid w:val="00436B6D"/>
    <w:rsid w:val="00493924"/>
    <w:rsid w:val="004A5834"/>
    <w:rsid w:val="00533D6F"/>
    <w:rsid w:val="0054609E"/>
    <w:rsid w:val="005B1859"/>
    <w:rsid w:val="005B57E2"/>
    <w:rsid w:val="006403D8"/>
    <w:rsid w:val="006700BF"/>
    <w:rsid w:val="00692571"/>
    <w:rsid w:val="0069308D"/>
    <w:rsid w:val="006F20A6"/>
    <w:rsid w:val="0070300A"/>
    <w:rsid w:val="00713DB2"/>
    <w:rsid w:val="007961DE"/>
    <w:rsid w:val="00797245"/>
    <w:rsid w:val="007D6EBA"/>
    <w:rsid w:val="00837879"/>
    <w:rsid w:val="00837AD6"/>
    <w:rsid w:val="008454FB"/>
    <w:rsid w:val="008566EA"/>
    <w:rsid w:val="00856755"/>
    <w:rsid w:val="00864F9F"/>
    <w:rsid w:val="00872A0E"/>
    <w:rsid w:val="008D4913"/>
    <w:rsid w:val="00975786"/>
    <w:rsid w:val="009A36E8"/>
    <w:rsid w:val="009A7423"/>
    <w:rsid w:val="009E6F60"/>
    <w:rsid w:val="00A02FEC"/>
    <w:rsid w:val="00A24F73"/>
    <w:rsid w:val="00A91B34"/>
    <w:rsid w:val="00B52532"/>
    <w:rsid w:val="00B73596"/>
    <w:rsid w:val="00B77D5D"/>
    <w:rsid w:val="00BB1D9F"/>
    <w:rsid w:val="00BB72BB"/>
    <w:rsid w:val="00C12FAD"/>
    <w:rsid w:val="00C31ED0"/>
    <w:rsid w:val="00C657C4"/>
    <w:rsid w:val="00C8610F"/>
    <w:rsid w:val="00C94D1A"/>
    <w:rsid w:val="00D36336"/>
    <w:rsid w:val="00D51678"/>
    <w:rsid w:val="00DF092E"/>
    <w:rsid w:val="00E025E0"/>
    <w:rsid w:val="00E32F3A"/>
    <w:rsid w:val="00E50BDA"/>
    <w:rsid w:val="00EC5DEC"/>
    <w:rsid w:val="00ED0327"/>
    <w:rsid w:val="00EE5EC4"/>
    <w:rsid w:val="00EF43F8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7AA"/>
  <w15:docId w15:val="{E4F8DD23-AD1B-44B1-AB26-920AFC7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://www.hivemq.com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618328438AE64D811C18EE48304A3D" ma:contentTypeVersion="4" ma:contentTypeDescription="Crear nuevo documento." ma:contentTypeScope="" ma:versionID="a4251226601e251e09209e0a17352b70">
  <xsd:schema xmlns:xsd="http://www.w3.org/2001/XMLSchema" xmlns:xs="http://www.w3.org/2001/XMLSchema" xmlns:p="http://schemas.microsoft.com/office/2006/metadata/properties" xmlns:ns2="2c6e4e79-0539-4f62-a408-2bea4097329a" targetNamespace="http://schemas.microsoft.com/office/2006/metadata/properties" ma:root="true" ma:fieldsID="f4065b25c3712c9835401ffac143c394" ns2:_="">
    <xsd:import namespace="2c6e4e79-0539-4f62-a408-2bea40973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e4e79-0539-4f62-a408-2bea40973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56DCC1-5D6B-4FA0-B4BE-A081FCCFD2D5}"/>
</file>

<file path=customXml/itemProps2.xml><?xml version="1.0" encoding="utf-8"?>
<ds:datastoreItem xmlns:ds="http://schemas.openxmlformats.org/officeDocument/2006/customXml" ds:itemID="{787D7528-06E5-48DB-8C59-E1B7A6D3C726}"/>
</file>

<file path=customXml/itemProps3.xml><?xml version="1.0" encoding="utf-8"?>
<ds:datastoreItem xmlns:ds="http://schemas.openxmlformats.org/officeDocument/2006/customXml" ds:itemID="{9E1F1C55-0AE7-4926-84B0-A60511026F90}"/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0</TotalTime>
  <Pages>3</Pages>
  <Words>448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Precision</cp:lastModifiedBy>
  <cp:revision>2</cp:revision>
  <dcterms:created xsi:type="dcterms:W3CDTF">2022-08-25T19:05:00Z</dcterms:created>
  <dcterms:modified xsi:type="dcterms:W3CDTF">2022-08-25T19:05:00Z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  <property fmtid="{D5CDD505-2E9C-101B-9397-08002B2CF9AE}" pid="8" name="ContentTypeId">
    <vt:lpwstr>0x0101005D618328438AE64D811C18EE48304A3D</vt:lpwstr>
  </property>
</Properties>
</file>